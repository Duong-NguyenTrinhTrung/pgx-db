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AA76" w14:textId="4DA460C2" w:rsidR="00C40A23" w:rsidRPr="00985F76" w:rsidRDefault="00161072">
      <w:pPr>
        <w:rPr>
          <w:rFonts w:ascii="Calibri" w:hAnsi="Calibri" w:cs="Calibri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4E7BD8" wp14:editId="5A1B47B6">
            <wp:simplePos x="0" y="0"/>
            <wp:positionH relativeFrom="column">
              <wp:posOffset>2152015</wp:posOffset>
            </wp:positionH>
            <wp:positionV relativeFrom="paragraph">
              <wp:posOffset>105410</wp:posOffset>
            </wp:positionV>
            <wp:extent cx="1392555" cy="1167130"/>
            <wp:effectExtent l="0" t="0" r="4445" b="0"/>
            <wp:wrapSquare wrapText="bothSides"/>
            <wp:docPr id="697943108" name="Picture 2" descr="Decarboxy Moxifloxacin | Anti-infetion Agent | MedChem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carboxy Moxifloxacin | Anti-infetion Agent | MedChemExpres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2585E" w14:textId="01F8C7FD" w:rsidR="00C40A23" w:rsidRPr="00985F76" w:rsidRDefault="00BC41AA">
      <w:pPr>
        <w:rPr>
          <w:rFonts w:ascii="Calibri" w:hAnsi="Calibri" w:cs="Calibri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36C58" wp14:editId="484B83E0">
                <wp:simplePos x="0" y="0"/>
                <wp:positionH relativeFrom="column">
                  <wp:posOffset>1671857</wp:posOffset>
                </wp:positionH>
                <wp:positionV relativeFrom="paragraph">
                  <wp:posOffset>36683</wp:posOffset>
                </wp:positionV>
                <wp:extent cx="1033975" cy="288387"/>
                <wp:effectExtent l="0" t="0" r="0" b="3810"/>
                <wp:wrapNone/>
                <wp:docPr id="622610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75" cy="288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014139" w14:textId="77777777" w:rsidR="00161072" w:rsidRPr="007A50C0" w:rsidRDefault="00161072" w:rsidP="00161072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7A50C0">
                              <w:rPr>
                                <w:rFonts w:ascii="Calibri" w:hAnsi="Calibri" w:cs="Calibri"/>
                                <w:lang w:val="en-US"/>
                              </w:rPr>
                              <w:t>Moxifloxacin</w:t>
                            </w:r>
                          </w:p>
                          <w:p w14:paraId="61342527" w14:textId="77777777" w:rsidR="00161072" w:rsidRPr="007A50C0" w:rsidRDefault="001610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D36C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1.65pt;margin-top:2.9pt;width:81.4pt;height:2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" fillcolor="white [3201]" stroked="f" strokeweight=".5pt">
                <v:textbox>
                  <w:txbxContent>
                    <w:p w14:paraId="3F014139" w14:textId="77777777" w:rsidR="00161072" w:rsidRPr="007A50C0" w:rsidRDefault="00161072" w:rsidP="00161072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 w:rsidRPr="007A50C0">
                        <w:rPr>
                          <w:rFonts w:ascii="Calibri" w:hAnsi="Calibri" w:cs="Calibri"/>
                          <w:lang w:val="en-US"/>
                        </w:rPr>
                        <w:t>Moxifloxacin</w:t>
                      </w:r>
                    </w:p>
                    <w:p w14:paraId="61342527" w14:textId="77777777" w:rsidR="00161072" w:rsidRPr="007A50C0" w:rsidRDefault="00161072"/>
                  </w:txbxContent>
                </v:textbox>
              </v:shape>
            </w:pict>
          </mc:Fallback>
        </mc:AlternateContent>
      </w:r>
    </w:p>
    <w:p w14:paraId="6B7D7A3B" w14:textId="2F699EAB" w:rsidR="00161072" w:rsidRDefault="00161072">
      <w:pPr>
        <w:rPr>
          <w:rFonts w:ascii="Calibri" w:hAnsi="Calibri" w:cs="Calibri"/>
          <w:lang w:val="en-US"/>
        </w:rPr>
      </w:pPr>
    </w:p>
    <w:p w14:paraId="3C30DF6F" w14:textId="7CC323FA" w:rsidR="00161072" w:rsidRPr="000C266D" w:rsidRDefault="00161072">
      <w:pPr>
        <w:rPr>
          <w:rFonts w:ascii="Calibri" w:hAnsi="Calibri" w:cs="Calibri"/>
          <w:lang w:val="en-US"/>
        </w:rPr>
      </w:pPr>
      <w:r>
        <w:fldChar w:fldCharType="begin"/>
      </w:r>
      <w:r>
        <w:instrText xml:space="preserve"> INCLUDEPICTURE "https://file.medchemexpress.com/product_pic/hy-135398.gif" \* MERGEFORMATINET </w:instrText>
      </w:r>
      <w:r>
        <w:fldChar w:fldCharType="separate"/>
      </w:r>
      <w:r>
        <w:fldChar w:fldCharType="end"/>
      </w:r>
    </w:p>
    <w:p w14:paraId="41212F69" w14:textId="3620D096" w:rsidR="00C40A23" w:rsidRPr="00985F76" w:rsidRDefault="00BC791F">
      <w:pPr>
        <w:rPr>
          <w:rFonts w:ascii="Calibri" w:hAnsi="Calibri" w:cs="Calibri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2B438EA" wp14:editId="40478193">
                <wp:simplePos x="0" y="0"/>
                <wp:positionH relativeFrom="column">
                  <wp:posOffset>3593465</wp:posOffset>
                </wp:positionH>
                <wp:positionV relativeFrom="paragraph">
                  <wp:posOffset>63597</wp:posOffset>
                </wp:positionV>
                <wp:extent cx="1892104" cy="309490"/>
                <wp:effectExtent l="0" t="0" r="635" b="0"/>
                <wp:wrapNone/>
                <wp:docPr id="2091545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104" cy="309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1CF77A" w14:textId="5087BC39" w:rsidR="00161072" w:rsidRPr="00824EA3" w:rsidRDefault="0016107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24EA3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vi-VN"/>
                              </w:rPr>
                              <w:t>S01AE07</w:t>
                            </w:r>
                            <w:r w:rsidR="00824EA3" w:rsidRPr="00824EA3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Pr="00824EA3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vi-VN"/>
                              </w:rPr>
                              <w:t>J01MA14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438EA" id="Text Box 3" o:spid="_x0000_s1027" type="#_x0000_t202" style="position:absolute;margin-left:282.95pt;margin-top:5pt;width:149pt;height:24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" fillcolor="white [3201]" stroked="f" strokeweight=".5pt">
                <v:textbox>
                  <w:txbxContent>
                    <w:p w14:paraId="021CF77A" w14:textId="5087BC39" w:rsidR="00161072" w:rsidRPr="00824EA3" w:rsidRDefault="0016107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24EA3"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8"/>
                          <w:szCs w:val="28"/>
                          <w:lang w:val="vi-VN"/>
                        </w:rPr>
                        <w:t>S01AE07</w:t>
                      </w:r>
                      <w:r w:rsidR="00824EA3" w:rsidRPr="00824EA3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 w:rsidRPr="00824EA3">
                        <w:rPr>
                          <w:rFonts w:ascii="Calibri" w:hAnsi="Calibri" w:cs="Calibri"/>
                          <w:b/>
                          <w:bCs/>
                          <w:color w:val="0070C0"/>
                          <w:sz w:val="28"/>
                          <w:szCs w:val="28"/>
                          <w:lang w:val="vi-VN"/>
                        </w:rPr>
                        <w:t>J01MA14</w:t>
                      </w:r>
                    </w:p>
                  </w:txbxContent>
                </v:textbox>
              </v:shape>
            </w:pict>
          </mc:Fallback>
        </mc:AlternateContent>
      </w:r>
    </w:p>
    <w:p w14:paraId="68454844" w14:textId="6181DAFE" w:rsidR="00C40A23" w:rsidRPr="00985F76" w:rsidRDefault="00C40A23">
      <w:pPr>
        <w:rPr>
          <w:rFonts w:ascii="Calibri" w:hAnsi="Calibri" w:cs="Calibri"/>
          <w:lang w:val="vi-VN"/>
        </w:rPr>
      </w:pPr>
    </w:p>
    <w:p w14:paraId="146F5956" w14:textId="3D350830" w:rsidR="00C40A23" w:rsidRPr="00985F76" w:rsidRDefault="00C40A23">
      <w:pPr>
        <w:rPr>
          <w:rFonts w:ascii="Calibri" w:hAnsi="Calibri" w:cs="Calibri"/>
          <w:lang w:val="vi-VN"/>
        </w:rPr>
      </w:pPr>
    </w:p>
    <w:p w14:paraId="6846D317" w14:textId="558B9BB9" w:rsidR="00C40A23" w:rsidRPr="00985F76" w:rsidRDefault="00C40A23">
      <w:pPr>
        <w:rPr>
          <w:rFonts w:ascii="Calibri" w:hAnsi="Calibri" w:cs="Calibri"/>
          <w:lang w:val="vi-VN"/>
        </w:rPr>
      </w:pPr>
    </w:p>
    <w:p w14:paraId="73A75FF1" w14:textId="12A09B0B" w:rsidR="00C40A23" w:rsidRPr="00985F76" w:rsidRDefault="00C40A23">
      <w:pPr>
        <w:rPr>
          <w:rFonts w:ascii="Calibri" w:hAnsi="Calibri" w:cs="Calibri"/>
          <w:lang w:val="vi-VN"/>
        </w:rPr>
      </w:pPr>
    </w:p>
    <w:sectPr w:rsidR="00C40A23" w:rsidRPr="00985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23"/>
    <w:rsid w:val="000411D2"/>
    <w:rsid w:val="000828A3"/>
    <w:rsid w:val="00084BBE"/>
    <w:rsid w:val="000C266D"/>
    <w:rsid w:val="00111396"/>
    <w:rsid w:val="0015560A"/>
    <w:rsid w:val="00161072"/>
    <w:rsid w:val="002033BF"/>
    <w:rsid w:val="002765B0"/>
    <w:rsid w:val="00276B62"/>
    <w:rsid w:val="0029747E"/>
    <w:rsid w:val="003D786F"/>
    <w:rsid w:val="004E1473"/>
    <w:rsid w:val="005D1066"/>
    <w:rsid w:val="006113F6"/>
    <w:rsid w:val="00694BB1"/>
    <w:rsid w:val="007A50C0"/>
    <w:rsid w:val="00811422"/>
    <w:rsid w:val="00824EA3"/>
    <w:rsid w:val="009019BC"/>
    <w:rsid w:val="009673D5"/>
    <w:rsid w:val="00977369"/>
    <w:rsid w:val="00985F76"/>
    <w:rsid w:val="00A5142A"/>
    <w:rsid w:val="00AA6A33"/>
    <w:rsid w:val="00B06A2B"/>
    <w:rsid w:val="00B550D8"/>
    <w:rsid w:val="00B71360"/>
    <w:rsid w:val="00BC41AA"/>
    <w:rsid w:val="00BC76E7"/>
    <w:rsid w:val="00BC791F"/>
    <w:rsid w:val="00BF4E49"/>
    <w:rsid w:val="00C40A23"/>
    <w:rsid w:val="00C463D6"/>
    <w:rsid w:val="00C9651D"/>
    <w:rsid w:val="00C9776D"/>
    <w:rsid w:val="00DC77C2"/>
    <w:rsid w:val="00ED2080"/>
    <w:rsid w:val="00F10640"/>
    <w:rsid w:val="00F53CDB"/>
    <w:rsid w:val="00F8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A7FD7"/>
  <w15:chartTrackingRefBased/>
  <w15:docId w15:val="{98C59332-6BFD-F840-8706-AA967596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0A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0A2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jw303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Trinh Trung Duong Nguyen</cp:lastModifiedBy>
  <cp:revision>33</cp:revision>
  <dcterms:created xsi:type="dcterms:W3CDTF">2024-05-19T07:41:00Z</dcterms:created>
  <dcterms:modified xsi:type="dcterms:W3CDTF">2024-05-21T16:28:00Z</dcterms:modified>
</cp:coreProperties>
</file>