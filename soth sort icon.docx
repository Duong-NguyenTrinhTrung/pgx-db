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FC8B" w14:textId="2367A4E5" w:rsidR="00B550D8" w:rsidRDefault="00B17D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6D4D5" wp14:editId="4F5B9EC7">
                <wp:simplePos x="0" y="0"/>
                <wp:positionH relativeFrom="column">
                  <wp:posOffset>1512331</wp:posOffset>
                </wp:positionH>
                <wp:positionV relativeFrom="paragraph">
                  <wp:posOffset>4555842</wp:posOffset>
                </wp:positionV>
                <wp:extent cx="4032000" cy="2340000"/>
                <wp:effectExtent l="342900" t="152400" r="337185" b="238125"/>
                <wp:wrapNone/>
                <wp:docPr id="62677925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32000" cy="234000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 w="3048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E65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119.1pt;margin-top:358.75pt;width:317.5pt;height:184.2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" fillcolor="#0070c0" strokecolor="#0070c0" strokeweight="24pt"/>
            </w:pict>
          </mc:Fallback>
        </mc:AlternateContent>
      </w:r>
      <w:r w:rsidR="00633A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1DBE" wp14:editId="3A5C403A">
                <wp:simplePos x="0" y="0"/>
                <wp:positionH relativeFrom="column">
                  <wp:posOffset>1511300</wp:posOffset>
                </wp:positionH>
                <wp:positionV relativeFrom="paragraph">
                  <wp:posOffset>1294130</wp:posOffset>
                </wp:positionV>
                <wp:extent cx="4032000" cy="2340000"/>
                <wp:effectExtent l="342900" t="241300" r="337185" b="149225"/>
                <wp:wrapNone/>
                <wp:docPr id="1823299768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234000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 w="3048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D41C" id="Triangle 1" o:spid="_x0000_s1026" type="#_x0000_t5" style="position:absolute;margin-left:119pt;margin-top:101.9pt;width:317.5pt;height:1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" fillcolor="#0070c0" strokecolor="#0070c0" strokeweight="24pt"/>
            </w:pict>
          </mc:Fallback>
        </mc:AlternateContent>
      </w:r>
      <w:r w:rsidR="00633A89">
        <w:t>›››</w:t>
      </w:r>
      <w:r>
        <w:t>›››</w:t>
      </w:r>
      <w:r w:rsidR="00636836">
        <w:t>››</w:t>
      </w:r>
    </w:p>
    <w:sectPr w:rsidR="00B5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9"/>
    <w:rsid w:val="000411D2"/>
    <w:rsid w:val="000828A3"/>
    <w:rsid w:val="000B3910"/>
    <w:rsid w:val="00111396"/>
    <w:rsid w:val="00153B2B"/>
    <w:rsid w:val="0015560A"/>
    <w:rsid w:val="002033BF"/>
    <w:rsid w:val="00276B62"/>
    <w:rsid w:val="0029747E"/>
    <w:rsid w:val="003D786F"/>
    <w:rsid w:val="0047460B"/>
    <w:rsid w:val="004E1473"/>
    <w:rsid w:val="005D1066"/>
    <w:rsid w:val="00633A89"/>
    <w:rsid w:val="00636836"/>
    <w:rsid w:val="00811422"/>
    <w:rsid w:val="009019BC"/>
    <w:rsid w:val="00965177"/>
    <w:rsid w:val="00A95D6D"/>
    <w:rsid w:val="00AA6A33"/>
    <w:rsid w:val="00B06A2B"/>
    <w:rsid w:val="00B17DB9"/>
    <w:rsid w:val="00B42C27"/>
    <w:rsid w:val="00B550D8"/>
    <w:rsid w:val="00BF0034"/>
    <w:rsid w:val="00BF4E49"/>
    <w:rsid w:val="00C463D6"/>
    <w:rsid w:val="00C9651D"/>
    <w:rsid w:val="00C9776D"/>
    <w:rsid w:val="00D81368"/>
    <w:rsid w:val="00ED2080"/>
    <w:rsid w:val="00F10640"/>
    <w:rsid w:val="00F25651"/>
    <w:rsid w:val="00F53CDB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BD62B"/>
  <w15:chartTrackingRefBased/>
  <w15:docId w15:val="{F551887D-36A0-2647-B1F3-55A7D99B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 Duong Nguyen</dc:creator>
  <cp:keywords/>
  <dc:description/>
  <cp:lastModifiedBy>Trinh Trung Duong Nguyen</cp:lastModifiedBy>
  <cp:revision>1</cp:revision>
  <dcterms:created xsi:type="dcterms:W3CDTF">2024-06-13T17:37:00Z</dcterms:created>
  <dcterms:modified xsi:type="dcterms:W3CDTF">2024-06-13T18:03:00Z</dcterms:modified>
</cp:coreProperties>
</file>