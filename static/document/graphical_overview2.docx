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11551" w14:textId="24480383" w:rsidR="00B550D8" w:rsidRDefault="001407AD">
      <w:r w:rsidRPr="001407AD">
        <w:drawing>
          <wp:inline distT="0" distB="0" distL="0" distR="0" wp14:anchorId="79BB7774" wp14:editId="7041D5C4">
            <wp:extent cx="2893575" cy="3995225"/>
            <wp:effectExtent l="0" t="0" r="2540" b="5715"/>
            <wp:docPr id="161473115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31154" name="Picture 1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1585" cy="408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AD"/>
    <w:rsid w:val="000411D2"/>
    <w:rsid w:val="000828A3"/>
    <w:rsid w:val="00111396"/>
    <w:rsid w:val="001407AD"/>
    <w:rsid w:val="0015560A"/>
    <w:rsid w:val="002033BF"/>
    <w:rsid w:val="00276B62"/>
    <w:rsid w:val="0029747E"/>
    <w:rsid w:val="003D786F"/>
    <w:rsid w:val="004E1473"/>
    <w:rsid w:val="005D1066"/>
    <w:rsid w:val="00811422"/>
    <w:rsid w:val="009019BC"/>
    <w:rsid w:val="00965177"/>
    <w:rsid w:val="00AA6A33"/>
    <w:rsid w:val="00B06A2B"/>
    <w:rsid w:val="00B42C27"/>
    <w:rsid w:val="00B550D8"/>
    <w:rsid w:val="00BF4E49"/>
    <w:rsid w:val="00C463D6"/>
    <w:rsid w:val="00C9651D"/>
    <w:rsid w:val="00C9776D"/>
    <w:rsid w:val="00D81368"/>
    <w:rsid w:val="00ED2080"/>
    <w:rsid w:val="00F10640"/>
    <w:rsid w:val="00F53CDB"/>
    <w:rsid w:val="00F8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8768BC"/>
  <w15:chartTrackingRefBased/>
  <w15:docId w15:val="{0F0A047D-865F-304F-8D3B-A129C752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Trinh Trung Duong Nguyen</cp:lastModifiedBy>
  <cp:revision>1</cp:revision>
  <dcterms:created xsi:type="dcterms:W3CDTF">2024-05-23T17:47:00Z</dcterms:created>
  <dcterms:modified xsi:type="dcterms:W3CDTF">2024-05-23T17:48:00Z</dcterms:modified>
</cp:coreProperties>
</file>